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D3005D3" w14:textId="77777777" w:rsidR="007320C6" w:rsidRPr="007320C6" w:rsidRDefault="007320C6" w:rsidP="00944C2E">
      <w:pPr>
        <w:spacing w:line="500" w:lineRule="exact"/>
        <w:ind w:firstLineChars="600" w:firstLine="3192"/>
        <w:rPr>
          <w:rFonts w:ascii="宋体" w:hAnsi="宋体"/>
          <w:b/>
          <w:spacing w:val="26"/>
          <w:sz w:val="48"/>
          <w:szCs w:val="48"/>
        </w:rPr>
      </w:pPr>
      <w:r w:rsidRPr="007320C6">
        <w:rPr>
          <w:rFonts w:ascii="宋体" w:hAnsi="宋体" w:hint="eastAsia"/>
          <w:b/>
          <w:spacing w:val="26"/>
          <w:sz w:val="48"/>
          <w:szCs w:val="48"/>
        </w:rPr>
        <w:t>通知</w:t>
      </w:r>
      <w:r w:rsidR="00AE2795">
        <w:rPr>
          <w:rFonts w:ascii="宋体" w:hAnsi="宋体" w:hint="eastAsia"/>
          <w:b/>
          <w:spacing w:val="26"/>
          <w:sz w:val="32"/>
          <w:szCs w:val="32"/>
        </w:rPr>
        <w:t xml:space="preserve"> </w:t>
      </w:r>
    </w:p>
    <w:p w14:paraId="665C5447" w14:textId="04FD8939" w:rsidR="00AE2795" w:rsidRPr="00AE2795" w:rsidRDefault="00AE2795" w:rsidP="007320C6">
      <w:pPr>
        <w:spacing w:beforeLines="50" w:before="156" w:line="500" w:lineRule="exact"/>
        <w:ind w:firstLineChars="200" w:firstLine="744"/>
        <w:jc w:val="center"/>
        <w:rPr>
          <w:rFonts w:ascii="宋体" w:hAnsi="宋体"/>
          <w:b/>
          <w:spacing w:val="26"/>
          <w:sz w:val="32"/>
          <w:szCs w:val="32"/>
        </w:rPr>
      </w:pPr>
      <w:r w:rsidRPr="00AE2795">
        <w:rPr>
          <w:rFonts w:ascii="宋体" w:hAnsi="宋体" w:hint="eastAsia"/>
          <w:b/>
          <w:spacing w:val="26"/>
          <w:sz w:val="32"/>
          <w:szCs w:val="32"/>
        </w:rPr>
        <w:t>从</w:t>
      </w:r>
      <w:r w:rsidR="007320C6">
        <w:rPr>
          <w:rFonts w:ascii="宋体" w:hAnsi="宋体" w:hint="eastAsia"/>
          <w:b/>
          <w:spacing w:val="26"/>
          <w:sz w:val="32"/>
          <w:szCs w:val="32"/>
        </w:rPr>
        <w:t>2020年</w:t>
      </w:r>
      <w:r w:rsidR="00DC1448">
        <w:rPr>
          <w:rFonts w:ascii="宋体" w:hAnsi="宋体" w:hint="eastAsia"/>
          <w:b/>
          <w:spacing w:val="26"/>
          <w:sz w:val="32"/>
          <w:szCs w:val="32"/>
        </w:rPr>
        <w:t>6</w:t>
      </w:r>
      <w:r w:rsidR="007320C6">
        <w:rPr>
          <w:rFonts w:ascii="宋体" w:hAnsi="宋体" w:hint="eastAsia"/>
          <w:b/>
          <w:spacing w:val="26"/>
          <w:sz w:val="32"/>
          <w:szCs w:val="32"/>
        </w:rPr>
        <w:t>月</w:t>
      </w:r>
      <w:r w:rsidR="00C14CD8">
        <w:rPr>
          <w:rFonts w:ascii="宋体" w:hAnsi="宋体" w:hint="eastAsia"/>
          <w:b/>
          <w:spacing w:val="26"/>
          <w:sz w:val="32"/>
          <w:szCs w:val="32"/>
        </w:rPr>
        <w:t>5</w:t>
      </w:r>
      <w:r w:rsidRPr="00AE2795">
        <w:rPr>
          <w:rFonts w:ascii="宋体" w:hAnsi="宋体" w:hint="eastAsia"/>
          <w:b/>
          <w:spacing w:val="26"/>
          <w:sz w:val="32"/>
          <w:szCs w:val="32"/>
        </w:rPr>
        <w:t>日起，</w:t>
      </w:r>
      <w:r w:rsidR="00DC1448">
        <w:rPr>
          <w:rFonts w:ascii="宋体" w:hAnsi="宋体" w:hint="eastAsia"/>
          <w:b/>
          <w:spacing w:val="26"/>
          <w:sz w:val="32"/>
          <w:szCs w:val="32"/>
        </w:rPr>
        <w:t>我们将开始全新的课程体系，欢迎各位学员关注学习</w:t>
      </w:r>
    </w:p>
    <w:p w14:paraId="7F1A25E5" w14:textId="77777777" w:rsidR="00AE2795" w:rsidRPr="00AE2795" w:rsidRDefault="00AE2795">
      <w:pPr>
        <w:spacing w:line="500" w:lineRule="exact"/>
        <w:jc w:val="center"/>
        <w:rPr>
          <w:rFonts w:ascii="宋体" w:hAnsi="宋体"/>
          <w:b/>
          <w:spacing w:val="26"/>
          <w:sz w:val="32"/>
          <w:szCs w:val="32"/>
        </w:rPr>
      </w:pPr>
    </w:p>
    <w:p w14:paraId="292CB6EE" w14:textId="6674D108" w:rsidR="006D7DF5" w:rsidRPr="00944C2E" w:rsidRDefault="00DC1448" w:rsidP="00944C2E">
      <w:pPr>
        <w:spacing w:line="500" w:lineRule="exact"/>
        <w:ind w:firstLineChars="700" w:firstLine="2884"/>
        <w:rPr>
          <w:rFonts w:ascii="宋体" w:hAnsi="宋体"/>
          <w:b/>
          <w:spacing w:val="26"/>
          <w:sz w:val="36"/>
          <w:szCs w:val="36"/>
        </w:rPr>
      </w:pPr>
      <w:r>
        <w:rPr>
          <w:rFonts w:ascii="宋体" w:hAnsi="宋体" w:hint="eastAsia"/>
          <w:b/>
          <w:spacing w:val="26"/>
          <w:sz w:val="36"/>
          <w:szCs w:val="36"/>
        </w:rPr>
        <w:t>课程信息</w:t>
      </w:r>
    </w:p>
    <w:p w14:paraId="3372A24D" w14:textId="3E273A66" w:rsidR="006D7DF5" w:rsidRPr="00944C2E" w:rsidRDefault="00DC1448" w:rsidP="00944C2E">
      <w:pPr>
        <w:spacing w:beforeLines="50" w:before="156" w:line="500" w:lineRule="exact"/>
        <w:ind w:firstLineChars="300" w:firstLine="1080"/>
        <w:jc w:val="left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1</w:t>
      </w:r>
      <w:r w:rsidR="004D3601" w:rsidRPr="00944C2E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python</w:t>
      </w:r>
    </w:p>
    <w:p w14:paraId="4FC935A5" w14:textId="723867DE" w:rsidR="006D7DF5" w:rsidRPr="00944C2E" w:rsidRDefault="00DC1448" w:rsidP="007320C6">
      <w:pPr>
        <w:spacing w:line="500" w:lineRule="exact"/>
        <w:ind w:firstLineChars="300" w:firstLine="1080"/>
        <w:jc w:val="left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</w:t>
      </w:r>
      <w:r w:rsidR="006D7DF5" w:rsidRPr="00944C2E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基础 课程，进阶课程</w:t>
      </w:r>
    </w:p>
    <w:p w14:paraId="47AD8F1B" w14:textId="07A2EF6E" w:rsidR="006D7DF5" w:rsidRPr="00944C2E" w:rsidRDefault="00DC1448" w:rsidP="00DC1448">
      <w:pPr>
        <w:spacing w:line="500" w:lineRule="exact"/>
        <w:ind w:firstLineChars="300" w:firstLine="1080"/>
        <w:jc w:val="left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3</w:t>
      </w:r>
      <w:r w:rsidR="006D7DF5" w:rsidRPr="00944C2E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欢迎关注慕课网金职位python课程</w:t>
      </w:r>
    </w:p>
    <w:p w14:paraId="6DED40B8" w14:textId="10C80B35" w:rsidR="006F698F" w:rsidRPr="00AE2795" w:rsidRDefault="006F698F">
      <w:pPr>
        <w:spacing w:line="500" w:lineRule="exact"/>
        <w:rPr>
          <w:rFonts w:ascii="宋体" w:hAnsi="宋体"/>
          <w:sz w:val="32"/>
          <w:szCs w:val="32"/>
        </w:rPr>
      </w:pPr>
    </w:p>
    <w:p w14:paraId="41D8CEDA" w14:textId="77777777" w:rsidR="00842E0C" w:rsidRPr="00AE2795" w:rsidRDefault="00842E0C">
      <w:pPr>
        <w:spacing w:line="500" w:lineRule="exact"/>
        <w:rPr>
          <w:rFonts w:ascii="宋体" w:hAnsi="宋体"/>
          <w:sz w:val="32"/>
          <w:szCs w:val="32"/>
        </w:rPr>
      </w:pPr>
    </w:p>
    <w:p w14:paraId="35844C59" w14:textId="1EB05056" w:rsidR="00842E0C" w:rsidRPr="00AE2795" w:rsidRDefault="00842E0C">
      <w:pPr>
        <w:spacing w:line="500" w:lineRule="exact"/>
        <w:rPr>
          <w:rFonts w:ascii="宋体" w:hAnsi="宋体"/>
          <w:sz w:val="32"/>
          <w:szCs w:val="32"/>
        </w:rPr>
      </w:pPr>
    </w:p>
    <w:p w14:paraId="2F71D34A" w14:textId="596416E3" w:rsidR="006F698F" w:rsidRPr="00AE2795" w:rsidRDefault="00DC1448">
      <w:pPr>
        <w:spacing w:line="500" w:lineRule="exact"/>
        <w:rPr>
          <w:rFonts w:ascii="宋体" w:hAnsi="宋体"/>
          <w:sz w:val="32"/>
          <w:szCs w:val="32"/>
        </w:rPr>
      </w:pPr>
      <w:r>
        <w:rPr>
          <w:rFonts w:ascii="宋体" w:hAnsi="宋体"/>
          <w:noProof/>
          <w:sz w:val="32"/>
          <w:szCs w:val="32"/>
        </w:rPr>
        <w:drawing>
          <wp:inline distT="0" distB="0" distL="0" distR="0" wp14:anchorId="6FCEF614" wp14:editId="0B084C9C">
            <wp:extent cx="5766435" cy="335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edByMacOSX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773" cy="3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995F" w14:textId="77777777" w:rsidR="00842E0C" w:rsidRPr="00AE2795" w:rsidRDefault="00842E0C">
      <w:pPr>
        <w:spacing w:line="500" w:lineRule="exact"/>
        <w:rPr>
          <w:rFonts w:ascii="宋体" w:hAnsi="宋体"/>
          <w:sz w:val="32"/>
          <w:szCs w:val="32"/>
        </w:rPr>
      </w:pPr>
    </w:p>
    <w:p w14:paraId="36DFA309" w14:textId="77777777" w:rsidR="006F698F" w:rsidRDefault="006F698F">
      <w:pPr>
        <w:spacing w:line="500" w:lineRule="exact"/>
        <w:rPr>
          <w:rFonts w:ascii="楷体_GB2312"/>
          <w:sz w:val="44"/>
          <w:szCs w:val="44"/>
        </w:rPr>
      </w:pPr>
    </w:p>
    <w:p w14:paraId="3C7E5BB9" w14:textId="77777777" w:rsidR="006F698F" w:rsidRDefault="006F698F">
      <w:pPr>
        <w:spacing w:line="500" w:lineRule="exact"/>
        <w:rPr>
          <w:rFonts w:ascii="楷体_GB2312"/>
          <w:sz w:val="44"/>
          <w:szCs w:val="44"/>
        </w:rPr>
      </w:pPr>
    </w:p>
    <w:p w14:paraId="56919EAC" w14:textId="77777777" w:rsidR="00944C2E" w:rsidRDefault="00944C2E" w:rsidP="00944C2E">
      <w:pPr>
        <w:spacing w:line="500" w:lineRule="exact"/>
        <w:jc w:val="center"/>
        <w:rPr>
          <w:rFonts w:ascii="楷体_GB2312"/>
          <w:b/>
          <w:sz w:val="36"/>
          <w:szCs w:val="36"/>
        </w:rPr>
      </w:pPr>
    </w:p>
    <w:p w14:paraId="2B811DDA" w14:textId="6D93B9C9" w:rsidR="00944C2E" w:rsidRPr="00944C2E" w:rsidRDefault="00DC1448" w:rsidP="00944C2E">
      <w:pPr>
        <w:spacing w:line="500" w:lineRule="exact"/>
        <w:jc w:val="center"/>
        <w:rPr>
          <w:rFonts w:ascii="楷体_GB2312"/>
          <w:b/>
          <w:sz w:val="36"/>
          <w:szCs w:val="36"/>
        </w:rPr>
      </w:pPr>
      <w:r>
        <w:rPr>
          <w:rFonts w:ascii="楷体_GB2312" w:hint="eastAsia"/>
          <w:b/>
          <w:sz w:val="36"/>
          <w:szCs w:val="36"/>
        </w:rPr>
        <w:t>最终解释</w:t>
      </w:r>
    </w:p>
    <w:p w14:paraId="13630738" w14:textId="0EC6B58F" w:rsidR="00944C2E" w:rsidRPr="007320C6" w:rsidRDefault="00944C2E" w:rsidP="00944C2E">
      <w:pPr>
        <w:spacing w:beforeLines="50" w:before="156"/>
        <w:ind w:firstLineChars="300" w:firstLine="1080"/>
        <w:jc w:val="left"/>
        <w:rPr>
          <w:rFonts w:ascii="宋体" w:hAnsi="宋体"/>
          <w:b/>
          <w:sz w:val="36"/>
          <w:szCs w:val="36"/>
        </w:rPr>
      </w:pPr>
      <w:r w:rsidRPr="007320C6">
        <w:rPr>
          <w:rFonts w:ascii="宋体" w:hAnsi="宋体" w:hint="eastAsia"/>
          <w:b/>
          <w:sz w:val="36"/>
          <w:szCs w:val="36"/>
        </w:rPr>
        <w:t>公司名称：</w:t>
      </w:r>
      <w:r w:rsidR="00DC1448">
        <w:rPr>
          <w:rFonts w:ascii="宋体" w:hAnsi="宋体" w:hint="eastAsia"/>
          <w:b/>
          <w:sz w:val="36"/>
          <w:szCs w:val="36"/>
        </w:rPr>
        <w:t>慕课网</w:t>
      </w:r>
    </w:p>
    <w:p w14:paraId="22A692E4" w14:textId="584BAA6F" w:rsidR="006F698F" w:rsidRDefault="00DC1448" w:rsidP="00DC1448">
      <w:pPr>
        <w:spacing w:beforeLines="50" w:before="156" w:line="500" w:lineRule="exact"/>
        <w:ind w:firstLineChars="300" w:firstLine="1080"/>
        <w:jc w:val="lef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公司主推：最新的开发课程</w:t>
      </w:r>
    </w:p>
    <w:p w14:paraId="397B09E7" w14:textId="77777777" w:rsidR="007B2E7F" w:rsidRDefault="007B2E7F" w:rsidP="00DC1448">
      <w:pPr>
        <w:spacing w:beforeLines="50" w:before="156" w:line="500" w:lineRule="exact"/>
        <w:ind w:firstLineChars="300" w:firstLine="1080"/>
        <w:jc w:val="left"/>
        <w:rPr>
          <w:rFonts w:ascii="宋体" w:hAnsi="宋体" w:hint="eastAsia"/>
          <w:b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2E7F" w14:paraId="6615BF68" w14:textId="77777777" w:rsidTr="007B2E7F">
        <w:tc>
          <w:tcPr>
            <w:tcW w:w="2765" w:type="dxa"/>
          </w:tcPr>
          <w:p w14:paraId="5AAD6A9E" w14:textId="02446686" w:rsidR="007B2E7F" w:rsidRDefault="007B2E7F" w:rsidP="00DC1448">
            <w:pPr>
              <w:spacing w:beforeLines="50" w:before="156" w:line="500" w:lineRule="exact"/>
              <w:jc w:val="left"/>
              <w:rPr>
                <w:rFonts w:ascii="宋体" w:hAnsi="宋体" w:hint="eastAsia"/>
                <w:b/>
                <w:sz w:val="36"/>
                <w:szCs w:val="36"/>
              </w:rPr>
            </w:pPr>
            <w:r>
              <w:rPr>
                <w:rFonts w:ascii="宋体" w:hAnsi="宋体"/>
                <w:b/>
                <w:sz w:val="36"/>
                <w:szCs w:val="36"/>
              </w:rPr>
              <w:t>A</w:t>
            </w:r>
          </w:p>
        </w:tc>
        <w:tc>
          <w:tcPr>
            <w:tcW w:w="2765" w:type="dxa"/>
          </w:tcPr>
          <w:p w14:paraId="49E02436" w14:textId="1B06EC14" w:rsidR="007B2E7F" w:rsidRDefault="007B2E7F" w:rsidP="00DC1448">
            <w:pPr>
              <w:spacing w:beforeLines="50" w:before="156" w:line="500" w:lineRule="exact"/>
              <w:jc w:val="left"/>
              <w:rPr>
                <w:rFonts w:ascii="宋体" w:hAnsi="宋体" w:hint="eastAsia"/>
                <w:b/>
                <w:sz w:val="36"/>
                <w:szCs w:val="36"/>
              </w:rPr>
            </w:pPr>
            <w:r>
              <w:rPr>
                <w:rFonts w:ascii="宋体" w:hAnsi="宋体"/>
                <w:b/>
                <w:sz w:val="36"/>
                <w:szCs w:val="36"/>
              </w:rPr>
              <w:t>B</w:t>
            </w:r>
          </w:p>
        </w:tc>
        <w:tc>
          <w:tcPr>
            <w:tcW w:w="2766" w:type="dxa"/>
          </w:tcPr>
          <w:p w14:paraId="36DA0C47" w14:textId="6838324E" w:rsidR="007B2E7F" w:rsidRDefault="007B2E7F" w:rsidP="00DC1448">
            <w:pPr>
              <w:spacing w:beforeLines="50" w:before="156" w:line="500" w:lineRule="exact"/>
              <w:jc w:val="left"/>
              <w:rPr>
                <w:rFonts w:ascii="宋体" w:hAnsi="宋体" w:hint="eastAsia"/>
                <w:b/>
                <w:sz w:val="36"/>
                <w:szCs w:val="36"/>
              </w:rPr>
            </w:pPr>
            <w:r>
              <w:rPr>
                <w:rFonts w:ascii="宋体" w:hAnsi="宋体"/>
                <w:b/>
                <w:sz w:val="36"/>
                <w:szCs w:val="36"/>
              </w:rPr>
              <w:t>C</w:t>
            </w:r>
          </w:p>
        </w:tc>
      </w:tr>
      <w:tr w:rsidR="007B2E7F" w14:paraId="681796AD" w14:textId="77777777" w:rsidTr="007B2E7F">
        <w:tc>
          <w:tcPr>
            <w:tcW w:w="2765" w:type="dxa"/>
          </w:tcPr>
          <w:p w14:paraId="6B5CDAC9" w14:textId="2921ECDB" w:rsidR="007B2E7F" w:rsidRDefault="007B2E7F" w:rsidP="00DC1448">
            <w:pPr>
              <w:spacing w:beforeLines="50" w:before="156" w:line="500" w:lineRule="exact"/>
              <w:jc w:val="left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/>
                <w:b/>
                <w:sz w:val="36"/>
                <w:szCs w:val="36"/>
              </w:rPr>
              <w:t>P</w:t>
            </w:r>
            <w:r>
              <w:rPr>
                <w:rFonts w:ascii="宋体" w:hAnsi="宋体" w:hint="eastAsia"/>
                <w:b/>
                <w:sz w:val="36"/>
                <w:szCs w:val="36"/>
              </w:rPr>
              <w:t>ython</w:t>
            </w:r>
          </w:p>
        </w:tc>
        <w:tc>
          <w:tcPr>
            <w:tcW w:w="2765" w:type="dxa"/>
          </w:tcPr>
          <w:p w14:paraId="64424156" w14:textId="4884CB1E" w:rsidR="007B2E7F" w:rsidRDefault="007B2E7F" w:rsidP="00DC1448">
            <w:pPr>
              <w:spacing w:beforeLines="50" w:before="156" w:line="500" w:lineRule="exact"/>
              <w:jc w:val="left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/>
                <w:b/>
                <w:sz w:val="36"/>
                <w:szCs w:val="36"/>
              </w:rPr>
              <w:t>Java</w:t>
            </w:r>
          </w:p>
        </w:tc>
        <w:tc>
          <w:tcPr>
            <w:tcW w:w="2766" w:type="dxa"/>
          </w:tcPr>
          <w:p w14:paraId="5CD164DF" w14:textId="00496202" w:rsidR="007B2E7F" w:rsidRDefault="007B2E7F" w:rsidP="00DC1448">
            <w:pPr>
              <w:spacing w:beforeLines="50" w:before="156" w:line="500" w:lineRule="exact"/>
              <w:jc w:val="left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/>
                <w:b/>
                <w:sz w:val="36"/>
                <w:szCs w:val="36"/>
              </w:rPr>
              <w:t>Php</w:t>
            </w:r>
          </w:p>
        </w:tc>
      </w:tr>
      <w:tr w:rsidR="007B2E7F" w14:paraId="521F68F9" w14:textId="77777777" w:rsidTr="007B2E7F">
        <w:tc>
          <w:tcPr>
            <w:tcW w:w="2765" w:type="dxa"/>
          </w:tcPr>
          <w:p w14:paraId="6BFC589E" w14:textId="09795511" w:rsidR="007B2E7F" w:rsidRDefault="007B2E7F" w:rsidP="00DC1448">
            <w:pPr>
              <w:spacing w:beforeLines="50" w:before="156" w:line="500" w:lineRule="exact"/>
              <w:jc w:val="left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/>
                <w:b/>
                <w:sz w:val="36"/>
                <w:szCs w:val="36"/>
              </w:rPr>
              <w:t>C++</w:t>
            </w:r>
          </w:p>
        </w:tc>
        <w:tc>
          <w:tcPr>
            <w:tcW w:w="2765" w:type="dxa"/>
          </w:tcPr>
          <w:p w14:paraId="4AE08335" w14:textId="10C5C615" w:rsidR="007B2E7F" w:rsidRDefault="007B2E7F" w:rsidP="00DC1448">
            <w:pPr>
              <w:spacing w:beforeLines="50" w:before="156" w:line="500" w:lineRule="exact"/>
              <w:jc w:val="left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/>
                <w:b/>
                <w:sz w:val="36"/>
                <w:szCs w:val="36"/>
              </w:rPr>
              <w:t>Golang</w:t>
            </w:r>
          </w:p>
        </w:tc>
        <w:tc>
          <w:tcPr>
            <w:tcW w:w="2766" w:type="dxa"/>
          </w:tcPr>
          <w:p w14:paraId="221671FB" w14:textId="14EDC573" w:rsidR="007B2E7F" w:rsidRDefault="007B2E7F" w:rsidP="00DC1448">
            <w:pPr>
              <w:spacing w:beforeLines="50" w:before="156" w:line="500" w:lineRule="exact"/>
              <w:jc w:val="left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/>
                <w:b/>
                <w:sz w:val="36"/>
                <w:szCs w:val="36"/>
              </w:rPr>
              <w:t>Ruby</w:t>
            </w:r>
            <w:bookmarkStart w:id="0" w:name="_GoBack"/>
            <w:bookmarkEnd w:id="0"/>
          </w:p>
        </w:tc>
      </w:tr>
    </w:tbl>
    <w:p w14:paraId="4037B796" w14:textId="33FA9769" w:rsidR="007B2E7F" w:rsidRPr="00944C2E" w:rsidRDefault="007B2E7F" w:rsidP="00DC1448">
      <w:pPr>
        <w:spacing w:beforeLines="50" w:before="156" w:line="500" w:lineRule="exact"/>
        <w:ind w:firstLineChars="300" w:firstLine="1080"/>
        <w:jc w:val="left"/>
        <w:rPr>
          <w:rFonts w:ascii="宋体" w:hAnsi="宋体"/>
          <w:b/>
          <w:sz w:val="36"/>
          <w:szCs w:val="36"/>
        </w:rPr>
      </w:pPr>
    </w:p>
    <w:sectPr w:rsidR="007B2E7F" w:rsidRPr="00944C2E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CB710" w14:textId="77777777" w:rsidR="00493EB6" w:rsidRDefault="00493EB6">
      <w:r>
        <w:separator/>
      </w:r>
    </w:p>
  </w:endnote>
  <w:endnote w:type="continuationSeparator" w:id="0">
    <w:p w14:paraId="2BDE0299" w14:textId="77777777" w:rsidR="00493EB6" w:rsidRDefault="0049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9C829" w14:textId="77777777" w:rsidR="00493EB6" w:rsidRDefault="00493EB6">
      <w:r>
        <w:separator/>
      </w:r>
    </w:p>
  </w:footnote>
  <w:footnote w:type="continuationSeparator" w:id="0">
    <w:p w14:paraId="3D0D775E" w14:textId="77777777" w:rsidR="00493EB6" w:rsidRDefault="00493E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837E0" w14:textId="77777777" w:rsidR="006D7DF5" w:rsidRDefault="006D7DF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n="f"/>
      <v:stroke on="f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A7EAC"/>
    <w:rsid w:val="0025497E"/>
    <w:rsid w:val="0035030B"/>
    <w:rsid w:val="003827AC"/>
    <w:rsid w:val="004672DC"/>
    <w:rsid w:val="004728A2"/>
    <w:rsid w:val="00493EB6"/>
    <w:rsid w:val="004B7265"/>
    <w:rsid w:val="004D3601"/>
    <w:rsid w:val="004E25A2"/>
    <w:rsid w:val="00537380"/>
    <w:rsid w:val="006B0B4A"/>
    <w:rsid w:val="006D7DF5"/>
    <w:rsid w:val="006F698F"/>
    <w:rsid w:val="007320C6"/>
    <w:rsid w:val="007B2E7F"/>
    <w:rsid w:val="007F0896"/>
    <w:rsid w:val="0083223F"/>
    <w:rsid w:val="00842E0C"/>
    <w:rsid w:val="008C3C18"/>
    <w:rsid w:val="008D1164"/>
    <w:rsid w:val="009239F3"/>
    <w:rsid w:val="00923EDF"/>
    <w:rsid w:val="00944C2E"/>
    <w:rsid w:val="009858C5"/>
    <w:rsid w:val="009D064B"/>
    <w:rsid w:val="00AB494C"/>
    <w:rsid w:val="00AE2795"/>
    <w:rsid w:val="00B37C21"/>
    <w:rsid w:val="00C14CD8"/>
    <w:rsid w:val="00D55C50"/>
    <w:rsid w:val="00D63C4C"/>
    <w:rsid w:val="00D7402D"/>
    <w:rsid w:val="00D813F7"/>
    <w:rsid w:val="00DC1448"/>
    <w:rsid w:val="00DC35E7"/>
    <w:rsid w:val="00DF3143"/>
    <w:rsid w:val="00EA17E6"/>
    <w:rsid w:val="00F73CB2"/>
    <w:rsid w:val="00F8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67C8D6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7B2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gif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Pages>1</Pages>
  <Words>25</Words>
  <Characters>143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公司名称变更通知</dc:title>
  <dc:subject/>
  <dc:creator>微软用户</dc:creator>
  <cp:keywords/>
  <dc:description/>
  <cp:lastModifiedBy>Microsoft Office 用户</cp:lastModifiedBy>
  <cp:revision>4</cp:revision>
  <cp:lastPrinted>2017-12-06T06:29:00Z</cp:lastPrinted>
  <dcterms:created xsi:type="dcterms:W3CDTF">2021-04-17T04:22:00Z</dcterms:created>
  <dcterms:modified xsi:type="dcterms:W3CDTF">2021-04-18T03:12:00Z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